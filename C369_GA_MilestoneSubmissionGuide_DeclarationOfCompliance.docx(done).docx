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577F32E" w:rsidR="006E6FC4" w:rsidRPr="006E6FC4" w:rsidRDefault="00614D5C" w:rsidP="001F2630">
            <w:r>
              <w:t>10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555D478A" w:rsidR="00B47D59" w:rsidRPr="00922CB2" w:rsidRDefault="00C17A14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22010944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76DA2B0B" w:rsidR="00B47D59" w:rsidRPr="00922CB2" w:rsidRDefault="00C17A14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Chong Wai Yuen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1FFC1481" w:rsidR="00B47D59" w:rsidRPr="00922CB2" w:rsidRDefault="00C17A14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E63C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38pt" o:ole="">
                  <v:imagedata r:id="rId12" o:title=""/>
                </v:shape>
                <o:OLEObject Type="Embed" ProgID="Acrobat.Document.DC" ShapeID="_x0000_i1025" DrawAspect="Icon" ObjectID="_1753531035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28FF7B4A" w:rsidR="00B47D59" w:rsidRDefault="00C17A14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Wai Yuen</w: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64CA567D" w:rsidR="00B47D59" w:rsidRPr="00922CB2" w:rsidRDefault="00C17A14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14/8/2023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15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8pt;height:37.5pt" o:ole="">
            <v:imagedata r:id="rId12" o:title=""/>
          </v:shape>
          <o:OLEObject Type="Embed" ProgID="Acrobat.Document.DC" ShapeID="_x0000_i1026" DrawAspect="Icon" ObjectID="_1753531036" r:id="rId16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7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 xml:space="preserve">==  </w:t>
      </w:r>
      <w:r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18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4161" w14:textId="77777777" w:rsidR="00E717FA" w:rsidRDefault="00E717FA" w:rsidP="00785CBA">
      <w:r>
        <w:separator/>
      </w:r>
    </w:p>
  </w:endnote>
  <w:endnote w:type="continuationSeparator" w:id="0">
    <w:p w14:paraId="43CEC6CC" w14:textId="77777777" w:rsidR="00E717FA" w:rsidRDefault="00E717FA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9FCA" w14:textId="77777777" w:rsidR="00E717FA" w:rsidRDefault="00E717FA" w:rsidP="00785CBA">
      <w:r>
        <w:separator/>
      </w:r>
    </w:p>
  </w:footnote>
  <w:footnote w:type="continuationSeparator" w:id="0">
    <w:p w14:paraId="7023B3B8" w14:textId="77777777" w:rsidR="00E717FA" w:rsidRDefault="00E717FA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17A14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myrp.sharepoint.com/sites/StudentHandbook/SitePages/assessment_rules_and_regulations.aspx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rp.sharepoint.com/sites/StudentHandbook/SitePages/assessment_rules_and_regulations.asp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5</TotalTime>
  <Pages>5</Pages>
  <Words>669</Words>
  <Characters>3819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Chong Wai Yuen</cp:lastModifiedBy>
  <cp:revision>2</cp:revision>
  <dcterms:created xsi:type="dcterms:W3CDTF">2023-08-14T07:11:00Z</dcterms:created>
  <dcterms:modified xsi:type="dcterms:W3CDTF">2023-08-14T07:11:00Z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</Properties>
</file>